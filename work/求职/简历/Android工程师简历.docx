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A1B" w:rsidRDefault="00C303F7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1427018</wp:posOffset>
                </wp:positionH>
                <wp:positionV relativeFrom="paragraph">
                  <wp:posOffset>0</wp:posOffset>
                </wp:positionV>
                <wp:extent cx="4857750" cy="1620866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162086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5A1B" w:rsidRPr="00C303F7" w:rsidRDefault="00C303F7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C303F7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2014.09—2018.6    成都东软</w:t>
                            </w:r>
                            <w:r w:rsidRPr="00C303F7"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学院</w:t>
                            </w:r>
                            <w:r w:rsidRPr="00C303F7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 xml:space="preserve">        物联网</w:t>
                            </w:r>
                            <w:r w:rsidRPr="00C303F7"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工程</w:t>
                            </w:r>
                            <w:r w:rsidRPr="00C303F7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专业         本科学历</w:t>
                            </w:r>
                          </w:p>
                          <w:p w:rsidR="00465A1B" w:rsidRPr="00C303F7" w:rsidRDefault="00C303F7" w:rsidP="00C303F7">
                            <w:pPr>
                              <w:pStyle w:val="a7"/>
                              <w:spacing w:before="0" w:beforeAutospacing="0" w:after="0" w:afterAutospacing="0" w:line="360" w:lineRule="exact"/>
                              <w:ind w:leftChars="200" w:left="420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C303F7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蓝桥杯第八届</w:t>
                            </w:r>
                            <w:proofErr w:type="gramEnd"/>
                            <w:r w:rsidRPr="00C303F7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省赛二等奖</w:t>
                            </w:r>
                          </w:p>
                          <w:p w:rsidR="00465A1B" w:rsidRPr="00C303F7" w:rsidRDefault="00C303F7" w:rsidP="00C303F7">
                            <w:pPr>
                              <w:pStyle w:val="a7"/>
                              <w:spacing w:before="0" w:beforeAutospacing="0" w:after="0" w:afterAutospacing="0" w:line="360" w:lineRule="exact"/>
                              <w:ind w:leftChars="200" w:left="420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C303F7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2016.05 第（八）届四川省大学生ACM程序设计竞赛 铜奖</w:t>
                            </w:r>
                          </w:p>
                          <w:p w:rsidR="00465A1B" w:rsidRPr="00C303F7" w:rsidRDefault="00C303F7" w:rsidP="00C303F7">
                            <w:pPr>
                              <w:pStyle w:val="a7"/>
                              <w:spacing w:before="0" w:beforeAutospacing="0" w:after="0" w:afterAutospacing="0" w:line="360" w:lineRule="exact"/>
                              <w:ind w:leftChars="200" w:left="420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C303F7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2016.04 第14届电子科技大学程序设计竞赛 二等奖</w:t>
                            </w:r>
                          </w:p>
                          <w:p w:rsidR="00465A1B" w:rsidRPr="00C303F7" w:rsidRDefault="00C303F7" w:rsidP="00C303F7">
                            <w:pPr>
                              <w:pStyle w:val="a7"/>
                              <w:spacing w:before="0" w:beforeAutospacing="0" w:after="0" w:afterAutospacing="0" w:line="360" w:lineRule="exact"/>
                              <w:ind w:leftChars="200" w:left="420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C303F7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2015.04 "</w:t>
                            </w:r>
                            <w:proofErr w:type="gramStart"/>
                            <w:r w:rsidRPr="00C303F7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千峰杯</w:t>
                            </w:r>
                            <w:proofErr w:type="gramEnd"/>
                            <w:r w:rsidRPr="00C303F7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"ACM程序设计竞2017.04 赛 银奖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left:0;text-align:left;margin-left:112.35pt;margin-top:0;width:382.5pt;height:127.65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" filled="f" stroked="f">
                <v:textbox>
                  <w:txbxContent>
                    <w:p w:rsidR="00465A1B" w:rsidRPr="00C303F7" w:rsidRDefault="00C303F7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 w:rsidRPr="00C303F7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2014.09—2018.6    成都东软</w:t>
                      </w:r>
                      <w:r w:rsidRPr="00C303F7"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  <w:t>学院</w:t>
                      </w:r>
                      <w:r w:rsidRPr="00C303F7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 xml:space="preserve">        物联网</w:t>
                      </w:r>
                      <w:r w:rsidRPr="00C303F7"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  <w:t>工程</w:t>
                      </w:r>
                      <w:r w:rsidRPr="00C303F7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专业         本科学历</w:t>
                      </w:r>
                    </w:p>
                    <w:p w:rsidR="00465A1B" w:rsidRPr="00C303F7" w:rsidRDefault="00C303F7" w:rsidP="00C303F7">
                      <w:pPr>
                        <w:pStyle w:val="a7"/>
                        <w:spacing w:before="0" w:beforeAutospacing="0" w:after="0" w:afterAutospacing="0" w:line="360" w:lineRule="exact"/>
                        <w:ind w:leftChars="200" w:left="420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proofErr w:type="gramStart"/>
                      <w:r w:rsidRPr="00C303F7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蓝桥杯第八届</w:t>
                      </w:r>
                      <w:proofErr w:type="gramEnd"/>
                      <w:r w:rsidRPr="00C303F7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省赛二等奖</w:t>
                      </w:r>
                    </w:p>
                    <w:p w:rsidR="00465A1B" w:rsidRPr="00C303F7" w:rsidRDefault="00C303F7" w:rsidP="00C303F7">
                      <w:pPr>
                        <w:pStyle w:val="a7"/>
                        <w:spacing w:before="0" w:beforeAutospacing="0" w:after="0" w:afterAutospacing="0" w:line="360" w:lineRule="exact"/>
                        <w:ind w:leftChars="200" w:left="420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 w:rsidRPr="00C303F7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2016.05 第（八）届四川省大学生ACM程序设计竞赛 铜奖</w:t>
                      </w:r>
                    </w:p>
                    <w:p w:rsidR="00465A1B" w:rsidRPr="00C303F7" w:rsidRDefault="00C303F7" w:rsidP="00C303F7">
                      <w:pPr>
                        <w:pStyle w:val="a7"/>
                        <w:spacing w:before="0" w:beforeAutospacing="0" w:after="0" w:afterAutospacing="0" w:line="360" w:lineRule="exact"/>
                        <w:ind w:leftChars="200" w:left="420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 w:rsidRPr="00C303F7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2016.04 第14届电子科技大学程序设计竞赛 二等奖</w:t>
                      </w:r>
                    </w:p>
                    <w:p w:rsidR="00465A1B" w:rsidRPr="00C303F7" w:rsidRDefault="00C303F7" w:rsidP="00C303F7">
                      <w:pPr>
                        <w:pStyle w:val="a7"/>
                        <w:spacing w:before="0" w:beforeAutospacing="0" w:after="0" w:afterAutospacing="0" w:line="360" w:lineRule="exact"/>
                        <w:ind w:leftChars="200" w:left="420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 w:rsidRPr="00C303F7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2015.04 "</w:t>
                      </w:r>
                      <w:proofErr w:type="gramStart"/>
                      <w:r w:rsidRPr="00C303F7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千峰杯</w:t>
                      </w:r>
                      <w:proofErr w:type="gramEnd"/>
                      <w:r w:rsidRPr="00C303F7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"ACM程序设计竞2017.04 赛 银奖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-626341</wp:posOffset>
                </wp:positionV>
                <wp:extent cx="227330" cy="259080"/>
                <wp:effectExtent l="95250" t="95250" r="39370" b="141605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CC574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48" o:spid="_x0000_s1026" type="#_x0000_t7" style="position:absolute;left:0;text-align:left;margin-left:112.2pt;margin-top:-49.3pt;width:17.9pt;height:20.4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" adj="13498" fillcolor="#4a4e59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-606944</wp:posOffset>
                </wp:positionV>
                <wp:extent cx="227330" cy="259080"/>
                <wp:effectExtent l="190500" t="171450" r="96520" b="198755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29B5D2C" id="平行四边形 46" o:spid="_x0000_s1026" type="#_x0000_t7" style="position:absolute;left:0;text-align:left;margin-left:272.4pt;margin-top:-47.8pt;width:17.9pt;height:20.4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" adj="13498" fillcolor="#2192bc" stroked="f" strokeweight="4.5pt">
                <v:shadow on="t" type="perspective" color="black" opacity="39321f" offset="-.9945mm,.36197mm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1558406</wp:posOffset>
                </wp:positionH>
                <wp:positionV relativeFrom="paragraph">
                  <wp:posOffset>-626976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C34AA" id="任意多边形 45" o:spid="_x0000_s1026" style="position:absolute;left:0;text-align:left;margin-left:122.7pt;margin-top:-49.35pt;width:370.55pt;height:20.4pt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" path="m1770532,259229r2935720,l4706252,175455r-2531703,l2074433,r-1854,l1770532,,1072994,,553294,,,,142202,258866r273349,l1072994,258866r697538,l1770532,259229xe" fillcolor="#4a4e59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-587317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A1B" w:rsidRDefault="00C303F7">
                            <w:pPr>
                              <w:pStyle w:val="a7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7" type="#_x0000_t202" style="position:absolute;left:0;text-align:left;margin-left:0;margin-top:-46.25pt;width:147.95pt;height:19.2pt;z-index:251659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" filled="f" stroked="f">
                <v:textbox style="mso-fit-shape-to-text:t">
                  <w:txbxContent>
                    <w:p w:rsidR="00465A1B" w:rsidRDefault="00C303F7">
                      <w:pPr>
                        <w:pStyle w:val="a7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4DD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3338079</wp:posOffset>
                </wp:positionH>
                <wp:positionV relativeFrom="paragraph">
                  <wp:posOffset>8151784</wp:posOffset>
                </wp:positionV>
                <wp:extent cx="227330" cy="259080"/>
                <wp:effectExtent l="190500" t="171450" r="96520" b="198755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F30B22F" id="平行四边形 34" o:spid="_x0000_s1026" type="#_x0000_t7" style="position:absolute;left:0;text-align:left;margin-left:262.85pt;margin-top:641.85pt;width:17.9pt;height:20.4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" adj="13498" fillcolor="#2192bc" stroked="f" strokeweight="4.5pt">
                <v:shadow on="t" type="perspective" color="black" opacity="39321f" offset="-.9945mm,.36197mm" matrix="68157f,,,68157f"/>
              </v:shape>
            </w:pict>
          </mc:Fallback>
        </mc:AlternateContent>
      </w:r>
      <w:r w:rsidR="00C034DD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margin">
                  <wp:posOffset>1697183</wp:posOffset>
                </wp:positionH>
                <wp:positionV relativeFrom="paragraph">
                  <wp:posOffset>8181109</wp:posOffset>
                </wp:positionV>
                <wp:extent cx="1614054" cy="243840"/>
                <wp:effectExtent l="0" t="0" r="0" b="0"/>
                <wp:wrapNone/>
                <wp:docPr id="35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054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A1B" w:rsidRDefault="00C303F7">
                            <w:pPr>
                              <w:pStyle w:val="a7"/>
                              <w:spacing w:before="0" w:beforeAutospacing="0" w:after="0" w:afterAutospacing="0" w:line="240" w:lineRule="exact"/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技能评价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41" o:spid="_x0000_s1028" type="#_x0000_t202" style="position:absolute;left:0;text-align:left;margin-left:133.65pt;margin-top:644.2pt;width:127.1pt;height:19.2pt;z-index:251667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" filled="f" stroked="f">
                <v:textbox style="mso-fit-shape-to-text:t">
                  <w:txbxContent>
                    <w:p w:rsidR="00465A1B" w:rsidRDefault="00C303F7">
                      <w:pPr>
                        <w:pStyle w:val="a7"/>
                        <w:spacing w:before="0" w:beforeAutospacing="0" w:after="0" w:afterAutospacing="0" w:line="240" w:lineRule="exact"/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技能评价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4DD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1309716</wp:posOffset>
                </wp:positionH>
                <wp:positionV relativeFrom="paragraph">
                  <wp:posOffset>8139372</wp:posOffset>
                </wp:positionV>
                <wp:extent cx="227330" cy="259080"/>
                <wp:effectExtent l="95250" t="95250" r="39370" b="141605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7F8FF" id="平行四边形 36" o:spid="_x0000_s1026" type="#_x0000_t7" style="position:absolute;left:0;text-align:left;margin-left:103.15pt;margin-top:640.9pt;width:17.9pt;height:20.4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" adj="13498" fillcolor="#4a4e59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 w:rsidR="00C034DD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1462693</wp:posOffset>
                </wp:positionH>
                <wp:positionV relativeFrom="paragraph">
                  <wp:posOffset>8138390</wp:posOffset>
                </wp:positionV>
                <wp:extent cx="4705985" cy="259080"/>
                <wp:effectExtent l="114300" t="95250" r="113665" b="14097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3C1C1" id="任意多边形 33" o:spid="_x0000_s1026" style="position:absolute;left:0;text-align:left;margin-left:115.15pt;margin-top:640.8pt;width:370.55pt;height:20.4pt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" path="m1770532,259229r2935720,l4706252,175455r-2531703,l2074433,r-1854,l1770532,,1072994,,553294,,,,142202,258866r273349,l1072994,258866r697538,l1770532,259229xe" fillcolor="#4a4e59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  <w:r w:rsidR="009C71F0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1413164</wp:posOffset>
                </wp:positionH>
                <wp:positionV relativeFrom="paragraph">
                  <wp:posOffset>2133600</wp:posOffset>
                </wp:positionV>
                <wp:extent cx="4859655" cy="5964382"/>
                <wp:effectExtent l="0" t="0" r="0" b="0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9655" cy="5964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71F0" w:rsidRDefault="009C71F0" w:rsidP="009C71F0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2017.1</w:t>
                            </w:r>
                            <w:r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 xml:space="preserve"> - 201</w:t>
                            </w:r>
                            <w:r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-</w:t>
                            </w:r>
                            <w:r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ab/>
                              <w:t>阅读器</w:t>
                            </w:r>
                          </w:p>
                          <w:p w:rsidR="009C71F0" w:rsidRDefault="009C71F0" w:rsidP="009C71F0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项目描述</w:t>
                            </w:r>
                            <w:bookmarkStart w:id="0" w:name="_GoBack"/>
                            <w:bookmarkEnd w:id="0"/>
                          </w:p>
                          <w:p w:rsidR="009C71F0" w:rsidRDefault="009C71F0" w:rsidP="009C71F0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阅读器 是一款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追书神器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三方Android客户端，重新设计并实现了新的界面，为用户提供一些网络文学和出版物书籍。</w:t>
                            </w:r>
                          </w:p>
                          <w:p w:rsidR="009C71F0" w:rsidRDefault="009C71F0" w:rsidP="009C71F0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软件环境：win 10、Android studio、 Android手机</w:t>
                            </w:r>
                          </w:p>
                          <w:p w:rsidR="009C71F0" w:rsidRDefault="009C71F0" w:rsidP="009C71F0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职责描述：我主要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负责安卓端的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开发，包括项目框架的搭建、界面的实现、以及项目整体的设计。</w:t>
                            </w:r>
                          </w:p>
                          <w:p w:rsidR="009C71F0" w:rsidRPr="009C71F0" w:rsidRDefault="009C71F0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技术要点：本次项目采用MVP模式，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Retrofit+Rxjava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做网络请求，Glide为图片加载框架。</w:t>
                            </w:r>
                          </w:p>
                          <w:p w:rsidR="00465A1B" w:rsidRDefault="00C303F7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 xml:space="preserve">2017.10 - 2017-11 </w:t>
                            </w: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gank</w:t>
                            </w:r>
                            <w:proofErr w:type="spellEnd"/>
                          </w:p>
                          <w:p w:rsidR="00465A1B" w:rsidRDefault="00C303F7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项目描述</w:t>
                            </w:r>
                          </w:p>
                          <w:p w:rsidR="00465A1B" w:rsidRDefault="00C303F7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Gank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 xml:space="preserve"> 是一款干货集中营第三方Android客户端，为用户提供一些最新的项目介绍，最新的业内消息，最搞笑的休闲视频，在闲暇之余供大家观看。</w:t>
                            </w:r>
                          </w:p>
                          <w:p w:rsidR="00465A1B" w:rsidRDefault="00C303F7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软件环境：win 10、Android studio、 Android手机</w:t>
                            </w:r>
                          </w:p>
                          <w:p w:rsidR="00465A1B" w:rsidRDefault="00C303F7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职责描述：我主要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负责安卓端的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开发，包括项目框架的搭建、界面的实现、以及项目整体的设计。</w:t>
                            </w:r>
                          </w:p>
                          <w:p w:rsidR="00465A1B" w:rsidRDefault="00C303F7" w:rsidP="009C71F0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技术要点：本次项目采用当下流行的MVP模式，使用广受好评的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Retrofit+Rxjava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 xml:space="preserve"> 来做网络请求，使用Picasso框架来进行图片加载，极大地放置了OOM。</w:t>
                            </w:r>
                          </w:p>
                          <w:p w:rsidR="00465A1B" w:rsidRDefault="00C303F7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2017.6 - 2017.7</w:t>
                            </w: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ab/>
                              <w:t>图说</w:t>
                            </w:r>
                          </w:p>
                          <w:p w:rsidR="00465A1B" w:rsidRDefault="00C303F7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项目描述：</w:t>
                            </w:r>
                          </w:p>
                          <w:p w:rsidR="00465A1B" w:rsidRDefault="00C303F7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图说是一款基于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Android+PHP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图片分享软件。用户将拍摄的照片或收集的图片分享出来，供其它人浏览、下载。</w:t>
                            </w:r>
                          </w:p>
                          <w:p w:rsidR="00465A1B" w:rsidRDefault="00C303F7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软件环境：Win10、Android studio、 Android手机</w:t>
                            </w:r>
                          </w:p>
                          <w:p w:rsidR="00465A1B" w:rsidRDefault="00C303F7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职责描述：本项目由两个人负责开发，我主要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负责安卓端的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开发，项目框架的搭建、界面的实现、分享模块的设计以及前后端接口的部分设计工作。</w:t>
                            </w:r>
                          </w:p>
                          <w:p w:rsidR="00465A1B" w:rsidRDefault="00C303F7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技术要点：图片采用三级缓存机制缓存图片，极大的节约了用户的流量，并防止了 OOM耗时操作全部放在子线程中进行处理，在界面中给用户友好的提示信息，提升用户体验。项目地址：http://git.oschina.net/ttxxly/picture_viewer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left:0;text-align:left;margin-left:111.25pt;margin-top:168pt;width:382.65pt;height:469.6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" filled="f" stroked="f">
                <v:textbox>
                  <w:txbxContent>
                    <w:p w:rsidR="009C71F0" w:rsidRDefault="009C71F0" w:rsidP="009C71F0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2017.1</w:t>
                      </w:r>
                      <w:r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 xml:space="preserve"> - 201</w:t>
                      </w:r>
                      <w:r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  <w:t>8</w:t>
                      </w: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-</w:t>
                      </w:r>
                      <w:r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  <w:t>4</w:t>
                      </w: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ab/>
                        <w:t>阅读器</w:t>
                      </w:r>
                    </w:p>
                    <w:p w:rsidR="009C71F0" w:rsidRDefault="009C71F0" w:rsidP="009C71F0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项目描述</w:t>
                      </w:r>
                      <w:bookmarkStart w:id="1" w:name="_GoBack"/>
                      <w:bookmarkEnd w:id="1"/>
                    </w:p>
                    <w:p w:rsidR="009C71F0" w:rsidRDefault="009C71F0" w:rsidP="009C71F0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阅读器 是一款</w:t>
                      </w:r>
                      <w:proofErr w:type="gramStart"/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追书神器</w:t>
                      </w:r>
                      <w:proofErr w:type="gramEnd"/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三方Android客户端，重新设计并实现了新的界面，为用户提供一些网络文学和出版物书籍。</w:t>
                      </w:r>
                    </w:p>
                    <w:p w:rsidR="009C71F0" w:rsidRDefault="009C71F0" w:rsidP="009C71F0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软件环境：win 10、Android studio、 Android手机</w:t>
                      </w:r>
                    </w:p>
                    <w:p w:rsidR="009C71F0" w:rsidRDefault="009C71F0" w:rsidP="009C71F0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职责描述：我主要</w:t>
                      </w:r>
                      <w:proofErr w:type="gramStart"/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负责安卓端的</w:t>
                      </w:r>
                      <w:proofErr w:type="gramEnd"/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开发，包括项目框架的搭建、界面的实现、以及项目整体的设计。</w:t>
                      </w:r>
                    </w:p>
                    <w:p w:rsidR="009C71F0" w:rsidRPr="009C71F0" w:rsidRDefault="009C71F0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技术要点：本次项目采用MVP模式，</w:t>
                      </w:r>
                      <w:proofErr w:type="spellStart"/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Retrofit+Rxjava</w:t>
                      </w:r>
                      <w:proofErr w:type="spellEnd"/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做网络请求，Glide为图片加载框架。</w:t>
                      </w:r>
                    </w:p>
                    <w:p w:rsidR="00465A1B" w:rsidRDefault="00C303F7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 xml:space="preserve">2017.10 - 2017-11 </w:t>
                      </w: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gank</w:t>
                      </w:r>
                      <w:proofErr w:type="spellEnd"/>
                    </w:p>
                    <w:p w:rsidR="00465A1B" w:rsidRDefault="00C303F7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项目描述</w:t>
                      </w:r>
                    </w:p>
                    <w:p w:rsidR="00465A1B" w:rsidRDefault="00C303F7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Gank</w:t>
                      </w:r>
                      <w:proofErr w:type="spellEnd"/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 xml:space="preserve"> 是一款干货集中营第三方Android客户端，为用户提供一些最新的项目介绍，最新的业内消息，最搞笑的休闲视频，在闲暇之余供大家观看。</w:t>
                      </w:r>
                    </w:p>
                    <w:p w:rsidR="00465A1B" w:rsidRDefault="00C303F7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软件环境：win 10、Android studio、 Android手机</w:t>
                      </w:r>
                    </w:p>
                    <w:p w:rsidR="00465A1B" w:rsidRDefault="00C303F7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职责描述：我主要</w:t>
                      </w:r>
                      <w:proofErr w:type="gramStart"/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负责安卓端的</w:t>
                      </w:r>
                      <w:proofErr w:type="gramEnd"/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开发，包括项目框架的搭建、界面的实现、以及项目整体的设计。</w:t>
                      </w:r>
                    </w:p>
                    <w:p w:rsidR="00465A1B" w:rsidRDefault="00C303F7" w:rsidP="009C71F0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技术要点：本次项目采用当下流行的MVP模式，使用广受好评的</w:t>
                      </w:r>
                      <w:proofErr w:type="spellStart"/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Retrofit+Rxjava</w:t>
                      </w:r>
                      <w:proofErr w:type="spellEnd"/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 xml:space="preserve"> 来做网络请求，使用Picasso框架来进行图片加载，极大地放置了OOM。</w:t>
                      </w:r>
                    </w:p>
                    <w:p w:rsidR="00465A1B" w:rsidRDefault="00C303F7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2017.6 - 2017.7</w:t>
                      </w: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ab/>
                        <w:t>图说</w:t>
                      </w:r>
                    </w:p>
                    <w:p w:rsidR="00465A1B" w:rsidRDefault="00C303F7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项目描述：</w:t>
                      </w:r>
                    </w:p>
                    <w:p w:rsidR="00465A1B" w:rsidRDefault="00C303F7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图说是一款基于</w:t>
                      </w:r>
                      <w:proofErr w:type="spellStart"/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Android+PHP</w:t>
                      </w:r>
                      <w:proofErr w:type="spellEnd"/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图片分享软件。用户将拍摄的照片或收集的图片分享出来，供其它人浏览、下载。</w:t>
                      </w:r>
                    </w:p>
                    <w:p w:rsidR="00465A1B" w:rsidRDefault="00C303F7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软件环境：Win10、Android studio、 Android手机</w:t>
                      </w:r>
                    </w:p>
                    <w:p w:rsidR="00465A1B" w:rsidRDefault="00C303F7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职责描述：本项目由两个人负责开发，我主要</w:t>
                      </w:r>
                      <w:proofErr w:type="gramStart"/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负责安卓端的</w:t>
                      </w:r>
                      <w:proofErr w:type="gramEnd"/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开发，项目框架的搭建、界面的实现、分享模块的设计以及前后端接口的部分设计工作。</w:t>
                      </w:r>
                    </w:p>
                    <w:p w:rsidR="00465A1B" w:rsidRDefault="00C303F7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技术要点：图片采用三级缓存机制缓存图片，极大的节约了用户的流量，并防止了 OOM耗时操作全部放在子线程中进行处理，在界面中给用户友好的提示信息，提升用户体验。项目地址：http://git.oschina.net/ttxxly/picture_viewer</w:t>
                      </w:r>
                    </w:p>
                  </w:txbxContent>
                </v:textbox>
              </v:rect>
            </w:pict>
          </mc:Fallback>
        </mc:AlternateContent>
      </w:r>
      <w:r w:rsidR="009C71F0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1406236</wp:posOffset>
                </wp:positionH>
                <wp:positionV relativeFrom="paragraph">
                  <wp:posOffset>8506691</wp:posOffset>
                </wp:positionV>
                <wp:extent cx="4859655" cy="1026218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9655" cy="10262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5A1B" w:rsidRPr="009C71F0" w:rsidRDefault="00C303F7" w:rsidP="009C71F0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C71F0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1年Android开发经验，有独立开发项目的能力；</w:t>
                            </w:r>
                          </w:p>
                          <w:p w:rsidR="00465A1B" w:rsidRPr="009C71F0" w:rsidRDefault="00C303F7" w:rsidP="009C71F0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C71F0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熟练掌握c, java, android等编程语言，熟悉常见的数据结构，有着深厚的算法功底；</w:t>
                            </w:r>
                          </w:p>
                          <w:p w:rsidR="00465A1B" w:rsidRPr="009C71F0" w:rsidRDefault="00C303F7" w:rsidP="009C71F0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C71F0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熟练使用Android Studio/Eclipse/</w:t>
                            </w:r>
                            <w:proofErr w:type="spellStart"/>
                            <w:r w:rsidRPr="009C71F0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CodeBlocks</w:t>
                            </w:r>
                            <w:proofErr w:type="spellEnd"/>
                            <w:r w:rsidRPr="009C71F0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/</w:t>
                            </w:r>
                            <w:proofErr w:type="spellStart"/>
                            <w:r w:rsidRPr="009C71F0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PhpStorm</w:t>
                            </w:r>
                            <w:proofErr w:type="spellEnd"/>
                            <w:r w:rsidRPr="009C71F0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，</w:t>
                            </w:r>
                            <w:proofErr w:type="spellStart"/>
                            <w:r w:rsidRPr="009C71F0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Svn</w:t>
                            </w:r>
                            <w:proofErr w:type="spellEnd"/>
                            <w:r w:rsidRPr="009C71F0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/git等工具；</w:t>
                            </w:r>
                          </w:p>
                          <w:p w:rsidR="00465A1B" w:rsidRPr="009C71F0" w:rsidRDefault="00C303F7" w:rsidP="009C71F0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9C71F0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熟练掌握Android UI设计，</w:t>
                            </w:r>
                            <w:r w:rsidR="009C71F0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熟</w:t>
                            </w:r>
                            <w:r w:rsidRPr="009C71F0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练使用各种布局，</w:t>
                            </w:r>
                            <w:proofErr w:type="spellStart"/>
                            <w:r w:rsidRPr="009C71F0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ListView</w:t>
                            </w:r>
                            <w:proofErr w:type="spellEnd"/>
                            <w:r w:rsidRPr="009C71F0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、</w:t>
                            </w:r>
                            <w:proofErr w:type="spellStart"/>
                            <w:r w:rsidRPr="009C71F0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Recyclerview</w:t>
                            </w:r>
                            <w:proofErr w:type="spellEnd"/>
                            <w:r w:rsidRPr="009C71F0">
                              <w:rPr>
                                <w:rFonts w:hint="eastAsia"/>
                                <w:color w:val="4A4E59"/>
                                <w:kern w:val="24"/>
                                <w:sz w:val="15"/>
                                <w:szCs w:val="15"/>
                              </w:rPr>
                              <w:t>等各种控件；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30" style="position:absolute;left:0;text-align:left;margin-left:110.75pt;margin-top:669.8pt;width:382.65pt;height:80.8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" filled="f" stroked="f">
                <v:textbox>
                  <w:txbxContent>
                    <w:p w:rsidR="00465A1B" w:rsidRPr="009C71F0" w:rsidRDefault="00C303F7" w:rsidP="009C71F0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 w:rsidRPr="009C71F0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1年Android开发经验，有独立开发项目的能力；</w:t>
                      </w:r>
                    </w:p>
                    <w:p w:rsidR="00465A1B" w:rsidRPr="009C71F0" w:rsidRDefault="00C303F7" w:rsidP="009C71F0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 w:rsidRPr="009C71F0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熟练掌握c, java, android等编程语言，熟悉常见的数据结构，有着深厚的算法功底；</w:t>
                      </w:r>
                    </w:p>
                    <w:p w:rsidR="00465A1B" w:rsidRPr="009C71F0" w:rsidRDefault="00C303F7" w:rsidP="009C71F0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 w:rsidRPr="009C71F0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熟练使用Android Studio/Eclipse/</w:t>
                      </w:r>
                      <w:proofErr w:type="spellStart"/>
                      <w:r w:rsidRPr="009C71F0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CodeBlocks</w:t>
                      </w:r>
                      <w:proofErr w:type="spellEnd"/>
                      <w:r w:rsidRPr="009C71F0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9C71F0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PhpStorm</w:t>
                      </w:r>
                      <w:proofErr w:type="spellEnd"/>
                      <w:r w:rsidRPr="009C71F0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，</w:t>
                      </w:r>
                      <w:proofErr w:type="spellStart"/>
                      <w:r w:rsidRPr="009C71F0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Svn</w:t>
                      </w:r>
                      <w:proofErr w:type="spellEnd"/>
                      <w:r w:rsidRPr="009C71F0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/git等工具；</w:t>
                      </w:r>
                    </w:p>
                    <w:p w:rsidR="00465A1B" w:rsidRPr="009C71F0" w:rsidRDefault="00C303F7" w:rsidP="009C71F0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A4E59"/>
                          <w:kern w:val="24"/>
                          <w:sz w:val="15"/>
                          <w:szCs w:val="15"/>
                        </w:rPr>
                      </w:pPr>
                      <w:r w:rsidRPr="009C71F0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熟练掌握Android UI设计，</w:t>
                      </w:r>
                      <w:r w:rsidR="009C71F0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熟</w:t>
                      </w:r>
                      <w:r w:rsidRPr="009C71F0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练使用各种布局，</w:t>
                      </w:r>
                      <w:proofErr w:type="spellStart"/>
                      <w:r w:rsidRPr="009C71F0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ListView</w:t>
                      </w:r>
                      <w:proofErr w:type="spellEnd"/>
                      <w:r w:rsidRPr="009C71F0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、</w:t>
                      </w:r>
                      <w:proofErr w:type="spellStart"/>
                      <w:r w:rsidRPr="009C71F0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Recyclerview</w:t>
                      </w:r>
                      <w:proofErr w:type="spellEnd"/>
                      <w:r w:rsidRPr="009C71F0">
                        <w:rPr>
                          <w:rFonts w:hint="eastAsia"/>
                          <w:color w:val="4A4E59"/>
                          <w:kern w:val="24"/>
                          <w:sz w:val="15"/>
                          <w:szCs w:val="15"/>
                        </w:rPr>
                        <w:t>等各种控件；</w:t>
                      </w:r>
                    </w:p>
                  </w:txbxContent>
                </v:textbox>
              </v:rect>
            </w:pict>
          </mc:Fallback>
        </mc:AlternateContent>
      </w:r>
      <w:r w:rsidR="009C71F0">
        <w:rPr>
          <w:noProof/>
        </w:rPr>
        <w:drawing>
          <wp:anchor distT="0" distB="0" distL="114300" distR="114300" simplePos="0" relativeHeight="25164032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-809221</wp:posOffset>
            </wp:positionV>
            <wp:extent cx="7546975" cy="10695940"/>
            <wp:effectExtent l="0" t="0" r="0" b="0"/>
            <wp:wrapNone/>
            <wp:docPr id="1" name="图片 1" descr="C:\Users\Administrator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2.png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31115</wp:posOffset>
                </wp:positionV>
                <wp:extent cx="1398905" cy="756285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756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5A1B" w:rsidRDefault="00C303F7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李耀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31" style="position:absolute;left:0;text-align:left;margin-left:-57.6pt;margin-top:2.45pt;width:110.15pt;height:59.5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" filled="f" stroked="f">
                <v:textbox>
                  <w:txbxContent>
                    <w:p w:rsidR="00465A1B" w:rsidRDefault="00C303F7">
                      <w:pPr>
                        <w:pStyle w:val="a7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李耀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779780</wp:posOffset>
                </wp:positionV>
                <wp:extent cx="190500" cy="113030"/>
                <wp:effectExtent l="0" t="0" r="0" b="1270"/>
                <wp:wrapNone/>
                <wp:docPr id="3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30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79.8pt;margin-top:61.4pt;height:8.9pt;width:15pt;z-index:251626496;v-text-anchor:middle;mso-width-relative:page;mso-height-relative:page;" fillcolor="#114F65" filled="t" stroked="f" coordsize="21600,21600" o:gfxdata="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vRqCd2AAAAAsBAAAPAAAAAAAAAAEAIAAAACIAAABkcnMvZG93bnJldi54&#10;bWxQSwECFAAUAAAACACHTuJAA8aPifoBAAC6AwAADgAAAAAAAAABACAAAAAnAQAAZHJzL2Uyb0Rv&#10;Yy54bWxQSwUGAAAAAAYABgBZAQAAkwUAAAAA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5227320</wp:posOffset>
                </wp:positionV>
                <wp:extent cx="190500" cy="113030"/>
                <wp:effectExtent l="0" t="0" r="63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80.65pt;margin-top:411.6pt;height:8.9pt;width:15pt;z-index:251623424;v-text-anchor:middle;mso-width-relative:page;mso-height-relative:page;" fillcolor="#114F65" filled="t" stroked="f" coordsize="21600,21600" o:gfxdata="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m5KiQGNO/r5+e7+/ZfvX+/uP3348e0jwQjS&#10;NLhQY/aNu/ajF9BMM++E1+mN05BdpnZ/pJbvImH4sboozy5mlDAMVdV0fl4lzOLxsvMhvuBWk2Q0&#10;NHoJplNpeqhh+zLEzG47tgjtLSVCK9zVFhTJe0SwMRGtB7h0K1gl27VUKju+21wpT/Ba6uRsPXs+&#10;dvJHmjJkSJycl6gaBqhMoSCiqR1yFUxHCagOJc+izz0amypkOaXaKwj9oUaGTSWg1jKi2JXUDZ2X&#10;6RkrK5OiPMsVJ03EJLYP/CZrY9s9rslHdWUPQgbDeos6TuUf8lEimdJRzkmDv/sZ9fGnW/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8uFA4NoAAAALAQAADwAAAAAAAAABACAAAAAiAAAAZHJzL2Rv&#10;d25yZXYueG1sUEsBAhQAFAAAAAgAh07iQAA4mRr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-878205</wp:posOffset>
                </wp:positionH>
                <wp:positionV relativeFrom="paragraph">
                  <wp:posOffset>-485140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13" cy="472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5A1B" w:rsidRDefault="00465A1B">
                            <w:pPr>
                              <w:pStyle w:val="a7"/>
                              <w:spacing w:before="0" w:beforeAutospacing="0" w:after="0" w:afterAutospacing="0" w:line="300" w:lineRule="exact"/>
                              <w:jc w:val="center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2" style="position:absolute;left:0;text-align:left;margin-left:-69.15pt;margin-top:-38.2pt;width:137.35pt;height:37.2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" filled="f" stroked="f">
                <v:textbox style="mso-fit-shape-to-text:t">
                  <w:txbxContent>
                    <w:p w:rsidR="00465A1B" w:rsidRDefault="00465A1B">
                      <w:pPr>
                        <w:pStyle w:val="a7"/>
                        <w:spacing w:before="0" w:beforeAutospacing="0" w:after="0" w:afterAutospacing="0" w:line="300" w:lineRule="exact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-883285</wp:posOffset>
                </wp:positionH>
                <wp:positionV relativeFrom="paragraph">
                  <wp:posOffset>5880735</wp:posOffset>
                </wp:positionV>
                <wp:extent cx="1814195" cy="14630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62" cy="14630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5A1B" w:rsidRDefault="00C303F7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对新技术充满好奇，崇尚开源。工作认真负责。</w:t>
                            </w:r>
                          </w:p>
                          <w:p w:rsidR="00465A1B" w:rsidRDefault="00C303F7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乐于分享、互相信任、团队合作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33" style="position:absolute;left:0;text-align:left;margin-left:-69.55pt;margin-top:463.05pt;width:142.85pt;height:115.2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" filled="f" stroked="f">
                <v:textbox style="mso-fit-shape-to-text:t">
                  <w:txbxContent>
                    <w:p w:rsidR="00465A1B" w:rsidRDefault="00C303F7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对新技术充满好奇，崇尚开源。工作认真负责。</w:t>
                      </w:r>
                    </w:p>
                    <w:p w:rsidR="00465A1B" w:rsidRDefault="00C303F7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乐于分享、互相信任、团队合作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-863600</wp:posOffset>
                </wp:positionH>
                <wp:positionV relativeFrom="paragraph">
                  <wp:posOffset>5260975</wp:posOffset>
                </wp:positionV>
                <wp:extent cx="1725930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34" cy="45745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65A1B" w:rsidRDefault="00C303F7">
                            <w:pPr>
                              <w:pStyle w:val="a7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5" o:spid="_x0000_s1034" style="position:absolute;left:0;text-align:left;margin-left:-68pt;margin-top:414.25pt;width:135.9pt;height:36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" filled="f" stroked="f" strokeweight="4.5pt">
                <v:textbox>
                  <w:txbxContent>
                    <w:p w:rsidR="00465A1B" w:rsidRDefault="00C303F7">
                      <w:pPr>
                        <w:pStyle w:val="a7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5340350</wp:posOffset>
                </wp:positionV>
                <wp:extent cx="2180590" cy="346710"/>
                <wp:effectExtent l="266700" t="190500" r="200660" b="2063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74.4pt;margin-top:420.5pt;height:27.3pt;width:171.7pt;z-index:251620352;v-text-anchor:middle;mso-width-relative:page;mso-height-relative:page;" fillcolor="#2192BC" filled="t" stroked="f" coordsize="21600,21600" o:gfxdata="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EIaLK9sAAAAMAQAADwAAAAAAAAABACAAAAAiAAAAZHJzL2Rvd25yZXYu&#10;eG1sUEsBAhQAFAAAAAgAh07iQGD94osxAgAARwQAAA4AAAAAAAAAAQAgAAAAKgEAAGRycy9lMm9E&#10;b2MueG1sUEsFBgAAAAAGAAYAWQEAAM0FAAAAAA=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-918845</wp:posOffset>
                </wp:positionH>
                <wp:positionV relativeFrom="paragraph">
                  <wp:posOffset>4064000</wp:posOffset>
                </wp:positionV>
                <wp:extent cx="1899285" cy="7772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8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5A1B" w:rsidRDefault="00C303F7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网站开发、数据结构、网络管理与应用、Java、Android、软件工程、现代无线组网技术、操作系统、计算机网络等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35" style="position:absolute;left:0;text-align:left;margin-left:-72.35pt;margin-top:320pt;width:149.55pt;height:61.2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" filled="f" stroked="f">
                <v:textbox style="mso-fit-shape-to-text:t">
                  <w:txbxContent>
                    <w:p w:rsidR="00465A1B" w:rsidRDefault="00C303F7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网站开发、数据结构、网络管理与应用、Java、Android、软件工程、现代无线组网技术、操作系统、计算机网络等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3440430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65A1B" w:rsidRDefault="00C303F7">
                            <w:pPr>
                              <w:pStyle w:val="a7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主修课程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4" o:spid="_x0000_s1036" style="position:absolute;left:0;text-align:left;margin-left:-71.75pt;margin-top:270.9pt;width:130.55pt;height:41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" filled="f" stroked="f" strokeweight="4.5pt">
                <v:textbox>
                  <w:txbxContent>
                    <w:p w:rsidR="00465A1B" w:rsidRDefault="00C303F7">
                      <w:pPr>
                        <w:pStyle w:val="a7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主修课程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-979170</wp:posOffset>
                </wp:positionH>
                <wp:positionV relativeFrom="paragraph">
                  <wp:posOffset>3550285</wp:posOffset>
                </wp:positionV>
                <wp:extent cx="2180590" cy="346710"/>
                <wp:effectExtent l="266700" t="190500" r="200660" b="2063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77.1pt;margin-top:279.55pt;height:27.3pt;width:171.7pt;z-index:251619328;v-text-anchor:middle;mso-width-relative:page;mso-height-relative:page;" fillcolor="#2192BC" filled="t" stroked="f" coordsize="21600,21600" o:gfxdata="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hGlUPcAAAADAEAAA8AAAAAAAAAAQAgAAAAIgAAAGRycy9kb3ducmV2&#10;LnhtbFBLAQIUABQAAAAIAIdO4kD4PdB+MQIAAEcEAAAOAAAAAAAAAAEAIAAAACsBAABkcnMvZTJv&#10;RG9jLnhtbFBLBQYAAAAABgAGAFkBAADOBQAAAAA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1010285</wp:posOffset>
                </wp:positionH>
                <wp:positionV relativeFrom="paragraph">
                  <wp:posOffset>3437255</wp:posOffset>
                </wp:positionV>
                <wp:extent cx="190500" cy="113030"/>
                <wp:effectExtent l="0" t="0" r="635" b="190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79.55pt;margin-top:270.65pt;height:8.9pt;width:15pt;z-index:251622400;v-text-anchor:middle;mso-width-relative:page;mso-height-relative:page;" fillcolor="#114F65" filled="t" stroked="f" coordsize="21600,21600" o:gfxdata="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TptCvYAAAACwEAAA8AAAAAAAAAAQAgAAAAIgAAAGRycy9kb3du&#10;cmV2LnhtbFBLAQIUABQAAAAIAIdO4kCtBFlX/wEAALwDAAAOAAAAAAAAAAEAIAAAACcBAABkcnMv&#10;ZTJvRG9jLnhtbFBLBQYAAAAABgAGAFkBAACYBQAAAAA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136" behindDoc="1" locked="0" layoutInCell="1" allowOverlap="1">
            <wp:simplePos x="0" y="0"/>
            <wp:positionH relativeFrom="column">
              <wp:posOffset>-842010</wp:posOffset>
            </wp:positionH>
            <wp:positionV relativeFrom="paragraph">
              <wp:posOffset>2898140</wp:posOffset>
            </wp:positionV>
            <wp:extent cx="183515" cy="123190"/>
            <wp:effectExtent l="0" t="0" r="6985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43" cy="12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2555875</wp:posOffset>
                </wp:positionV>
                <wp:extent cx="157480" cy="105410"/>
                <wp:effectExtent l="0" t="0" r="0" b="9525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65pt;margin-top:201.25pt;height:8.3pt;width:12.4pt;z-index:251610112;v-text-anchor:middle;mso-width-relative:page;mso-height-relative:page;" fillcolor="#FFFFFF" filled="t" stroked="f" coordsize="4974795,3320682" o:gfxdata="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RO5VmdoA&#10;AAANAQAADwAAAAAAAAABACAAAAAiAAAAZHJzL2Rvd25yZXYueG1sUEsBAhQAFAAAAAgAh07iQGwU&#10;lRTIAgAAqwYAAA4AAAAAAAAAAQAgAAAAKQEAAGRycy9lMm9Eb2MueG1sUEsFBgAAAAAGAAYAWQEA&#10;AGMGAAAAAA==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-824230</wp:posOffset>
                </wp:positionH>
                <wp:positionV relativeFrom="paragraph">
                  <wp:posOffset>2242185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64.9pt;margin-top:176.55pt;height:12.4pt;width:12.4pt;z-index:251612160;v-text-anchor:middle;mso-width-relative:page;mso-height-relative:page;" fillcolor="#FFFFFF" filled="t" stroked="f" coordsize="577593,577592" o:gfxdata="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-836295</wp:posOffset>
                </wp:positionH>
                <wp:positionV relativeFrom="paragraph">
                  <wp:posOffset>1881505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34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65.85pt;margin-top:148.15pt;height:10.6pt;width:12.4pt;z-index:251611136;v-text-anchor:middle;mso-width-relative:page;mso-height-relative:page;" fillcolor="#FFFFFF" filled="t" stroked="f" coordsize="648072,400516" o:gfxdata="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ArmEqX3AAAAA0BAAAPAAAAAAAAAAEAIAAA&#10;ACIAAABkcnMvZG93bnJldi54bWxQSwECFAAUAAAACACHTuJAbUTx7ewCAAB2BwAADgAAAAAAAAAB&#10;ACAAAAArAQAAZHJzL2Uyb0RvYy54bWxQSwUGAAAAAAYABgBZAQAAiQYAAAAA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1559560</wp:posOffset>
                </wp:positionV>
                <wp:extent cx="162560" cy="153035"/>
                <wp:effectExtent l="0" t="0" r="9525" b="0"/>
                <wp:wrapNone/>
                <wp:docPr id="55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60" cy="153035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64.15pt;margin-top:122.8pt;height:12.05pt;width:12.8pt;z-index:251613184;v-text-anchor:middle;mso-width-relative:page;mso-height-relative:page;" fillcolor="#FFFFFF" filled="t" stroked="f" coordsize="1993900,1873250" o:gfxdata="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9,120256;105705,47110;94060,92790;89445,65190;84149,57561;87958,56724;91056,55266;93502,53281;95268,50708;96600,47110;46371,101288;54888,64694;46371,65593;49685,57065;52999,55793;55662,53995;57645,51638;59038,48723;17500,21788;14006,24175;12337,28111;12893,129399;15552,132653;19696,133924;139109,132994;142109,130050;143005,28855;141707,24733;138460,22036;125659,26468;27240,21447;108839,16829;135615,9081;141459,9980;146623,12459;150797,16302;153766,21168;155219,26871;155095,129523;153364,135071;150179,139782;145819,143408;140532,145640;19696,146291;13852,145392;8657,142881;4483,139069;1546,134203;92,128531;216,25848;1917,20300;5101,15558;9492,11932;14779,9701;29652,9081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1390650</wp:posOffset>
                </wp:positionV>
                <wp:extent cx="1657985" cy="173355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203" cy="1733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5A1B" w:rsidRDefault="00C303F7">
                            <w:pPr>
                              <w:pStyle w:val="a7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1996.10.30               </w:t>
                            </w:r>
                          </w:p>
                          <w:p w:rsidR="00465A1B" w:rsidRDefault="00C303F7">
                            <w:pPr>
                              <w:pStyle w:val="a7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四川省成都市</w:t>
                            </w:r>
                          </w:p>
                          <w:p w:rsidR="00465A1B" w:rsidRDefault="00C303F7">
                            <w:pPr>
                              <w:pStyle w:val="a7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159-8221-4227</w:t>
                            </w:r>
                          </w:p>
                          <w:p w:rsidR="00465A1B" w:rsidRDefault="009D2FC0">
                            <w:pPr>
                              <w:pStyle w:val="a7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C303F7">
                                <w:rPr>
                                  <w:rStyle w:val="a8"/>
                                  <w:rFonts w:ascii="方正兰亭黑简体" w:eastAsia="方正兰亭黑简体" w:cstheme="minorBid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>ttxxly</w:t>
                              </w:r>
                              <w:r w:rsidR="00C303F7">
                                <w:rPr>
                                  <w:rStyle w:val="a8"/>
                                  <w:rFonts w:ascii="方正兰亭黑简体" w:eastAsia="方正兰亭黑简体" w:cstheme="minorBidi" w:hint="eastAsia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>@163.com</w:t>
                              </w:r>
                            </w:hyperlink>
                          </w:p>
                          <w:p w:rsidR="00465A1B" w:rsidRDefault="009D2FC0" w:rsidP="009D2FC0">
                            <w:pPr>
                              <w:pStyle w:val="a7"/>
                              <w:spacing w:before="0" w:beforeAutospacing="0" w:after="0" w:afterAutospacing="0" w:line="500" w:lineRule="exact"/>
                              <w:jc w:val="both"/>
                            </w:pPr>
                            <w:r w:rsidRPr="009D2FC0">
                              <w:rPr>
                                <w:rFonts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blog.csdn.net/</w:t>
                            </w:r>
                            <w:proofErr w:type="spellStart"/>
                            <w:r w:rsidRPr="009D2FC0">
                              <w:rPr>
                                <w:rFonts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jdliyao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37" style="position:absolute;left:0;text-align:left;margin-left:-44.85pt;margin-top:109.5pt;width:130.55pt;height:136.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" filled="f" stroked="f">
                <v:textbox>
                  <w:txbxContent>
                    <w:p w:rsidR="00465A1B" w:rsidRDefault="00C303F7">
                      <w:pPr>
                        <w:pStyle w:val="a7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 xml:space="preserve">1996.10.30               </w:t>
                      </w:r>
                    </w:p>
                    <w:p w:rsidR="00465A1B" w:rsidRDefault="00C303F7">
                      <w:pPr>
                        <w:pStyle w:val="a7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四川省成都市</w:t>
                      </w:r>
                    </w:p>
                    <w:p w:rsidR="00465A1B" w:rsidRDefault="00C303F7">
                      <w:pPr>
                        <w:pStyle w:val="a7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159-8221-4227</w:t>
                      </w:r>
                    </w:p>
                    <w:p w:rsidR="00465A1B" w:rsidRDefault="009D2FC0">
                      <w:pPr>
                        <w:pStyle w:val="a7"/>
                        <w:spacing w:before="0" w:beforeAutospacing="0" w:after="0" w:afterAutospacing="0" w:line="500" w:lineRule="exact"/>
                        <w:jc w:val="both"/>
                        <w:rPr>
                          <w:rFonts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hyperlink r:id="rId9" w:history="1">
                        <w:r w:rsidR="00C303F7">
                          <w:rPr>
                            <w:rStyle w:val="a8"/>
                            <w:rFonts w:ascii="方正兰亭黑简体" w:eastAsia="方正兰亭黑简体" w:cstheme="minorBid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>ttxxly</w:t>
                        </w:r>
                        <w:r w:rsidR="00C303F7">
                          <w:rPr>
                            <w:rStyle w:val="a8"/>
                            <w:rFonts w:ascii="方正兰亭黑简体" w:eastAsia="方正兰亭黑简体" w:cstheme="minorBidi" w:hint="eastAsia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>@163.com</w:t>
                        </w:r>
                      </w:hyperlink>
                    </w:p>
                    <w:p w:rsidR="00465A1B" w:rsidRDefault="009D2FC0" w:rsidP="009D2FC0">
                      <w:pPr>
                        <w:pStyle w:val="a7"/>
                        <w:spacing w:before="0" w:beforeAutospacing="0" w:after="0" w:afterAutospacing="0" w:line="500" w:lineRule="exact"/>
                        <w:jc w:val="both"/>
                      </w:pPr>
                      <w:r w:rsidRPr="009D2FC0">
                        <w:rPr>
                          <w:rFonts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blog.csdn.net/</w:t>
                      </w:r>
                      <w:proofErr w:type="spellStart"/>
                      <w:r w:rsidRPr="009D2FC0">
                        <w:rPr>
                          <w:rFonts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jdliyao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-788035</wp:posOffset>
                </wp:positionH>
                <wp:positionV relativeFrom="paragraph">
                  <wp:posOffset>748665</wp:posOffset>
                </wp:positionV>
                <wp:extent cx="1590675" cy="46799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67683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65A1B" w:rsidRDefault="00C303F7">
                            <w:pPr>
                              <w:pStyle w:val="a7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38" style="position:absolute;left:0;text-align:left;margin-left:-62.05pt;margin-top:58.95pt;width:125.25pt;height:36.8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" filled="f" stroked="f" strokeweight="4.5pt">
                <v:textbox>
                  <w:txbxContent>
                    <w:p w:rsidR="00465A1B" w:rsidRDefault="00C303F7">
                      <w:pPr>
                        <w:pStyle w:val="a7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-991870</wp:posOffset>
                </wp:positionH>
                <wp:positionV relativeFrom="paragraph">
                  <wp:posOffset>894080</wp:posOffset>
                </wp:positionV>
                <wp:extent cx="2180590" cy="346710"/>
                <wp:effectExtent l="266700" t="190500" r="200660" b="2063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590" cy="34671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 w:rsidR="00465A1B" w:rsidRDefault="00C303F7">
                            <w:pPr>
                              <w:pStyle w:val="a7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39" style="position:absolute;left:0;text-align:left;margin-left:-78.1pt;margin-top:70.4pt;width:171.7pt;height:27.3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" fillcolor="#2192bc" stroked="f" strokeweight="4.5pt">
                <v:shadow on="t" type="perspective" color="black" opacity="39321f" offset="-.9945mm,.36197mm" matrix="68157f,,,68157f"/>
                <v:textbox>
                  <w:txbxContent>
                    <w:p w:rsidR="00465A1B" w:rsidRDefault="00C303F7">
                      <w:pPr>
                        <w:pStyle w:val="a7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1783080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y;margin-left:123.85pt;margin-top:140.4pt;height:20.4pt;width:370.55pt;z-index:251633664;v-text-anchor:middle;mso-width-relative:page;mso-height-relative:page;" fillcolor="#4A4E59" filled="t" stroked="f" coordsize="4706252,259229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190500" t="171450" r="96520" b="19875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" type="#_x0000_t7" style="position:absolute;left:0pt;margin-left:272.4pt;margin-top:140.45pt;height:20.4pt;width:17.9pt;z-index:251634688;v-text-anchor:middle;mso-width-relative:page;mso-height-relative:page;" fillcolor="#2192BC" filled="t" stroked="f" coordsize="21600,21600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1781175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5A1B" w:rsidRDefault="00C303F7">
                            <w:pPr>
                              <w:pStyle w:val="a7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>工作经历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40" type="#_x0000_t202" style="position:absolute;left:0;text-align:left;margin-left:133.4pt;margin-top:140.25pt;width:147.95pt;height:19.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" filled="f" stroked="f">
                <v:textbox style="mso-fit-shape-to-text:t">
                  <w:txbxContent>
                    <w:p w:rsidR="00465A1B" w:rsidRDefault="00C303F7">
                      <w:pPr>
                        <w:pStyle w:val="a7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/>
                          <w:color w:val="00B0F0"/>
                          <w:kern w:val="24"/>
                        </w:rPr>
                        <w:t>工作经历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95250" t="95250" r="39370" b="14160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000B5" id="平行四边形 44" o:spid="_x0000_s1026" type="#_x0000_t7" style="position:absolute;left:0;text-align:left;margin-left:112.3pt;margin-top:140.45pt;width:17.9pt;height:20.4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" adj="13498" fillcolor="#4a4e59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</w:p>
    <w:sectPr w:rsidR="00465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粗黑简体">
    <w:altName w:val="黑体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5A493F"/>
    <w:rsid w:val="00127990"/>
    <w:rsid w:val="00465A1B"/>
    <w:rsid w:val="006B4163"/>
    <w:rsid w:val="007669CA"/>
    <w:rsid w:val="007F506C"/>
    <w:rsid w:val="00843008"/>
    <w:rsid w:val="008B11F0"/>
    <w:rsid w:val="008E0934"/>
    <w:rsid w:val="009C71F0"/>
    <w:rsid w:val="009D2FC0"/>
    <w:rsid w:val="00A35478"/>
    <w:rsid w:val="00B30BE7"/>
    <w:rsid w:val="00C034DD"/>
    <w:rsid w:val="00C303F7"/>
    <w:rsid w:val="00D12580"/>
    <w:rsid w:val="00F81E33"/>
    <w:rsid w:val="015A315E"/>
    <w:rsid w:val="02263A82"/>
    <w:rsid w:val="02812BC1"/>
    <w:rsid w:val="075622C6"/>
    <w:rsid w:val="15536649"/>
    <w:rsid w:val="16882C7E"/>
    <w:rsid w:val="17626FF7"/>
    <w:rsid w:val="18163329"/>
    <w:rsid w:val="19986F06"/>
    <w:rsid w:val="1DFB052F"/>
    <w:rsid w:val="1EE93408"/>
    <w:rsid w:val="1F1E1426"/>
    <w:rsid w:val="20336114"/>
    <w:rsid w:val="222F6BBC"/>
    <w:rsid w:val="2F712A5F"/>
    <w:rsid w:val="34055070"/>
    <w:rsid w:val="375A493F"/>
    <w:rsid w:val="37FC6B73"/>
    <w:rsid w:val="452E7E3E"/>
    <w:rsid w:val="489B0668"/>
    <w:rsid w:val="53C61DC4"/>
    <w:rsid w:val="55366ED9"/>
    <w:rsid w:val="576E6DE1"/>
    <w:rsid w:val="57802125"/>
    <w:rsid w:val="584E51D5"/>
    <w:rsid w:val="5A773B8A"/>
    <w:rsid w:val="5B6000A7"/>
    <w:rsid w:val="5EB417CE"/>
    <w:rsid w:val="662F598D"/>
    <w:rsid w:val="690B6CF6"/>
    <w:rsid w:val="6BC23B8F"/>
    <w:rsid w:val="706970E2"/>
    <w:rsid w:val="755B19F6"/>
    <w:rsid w:val="78885785"/>
    <w:rsid w:val="7A99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A3E6D8"/>
  <w15:docId w15:val="{7DA9D3D0-743F-4939-A4F9-41639B94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txxly@163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txxly@163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TotalTime>15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 Y</cp:lastModifiedBy>
  <cp:revision>10</cp:revision>
  <dcterms:created xsi:type="dcterms:W3CDTF">2017-06-01T05:51:00Z</dcterms:created>
  <dcterms:modified xsi:type="dcterms:W3CDTF">2018-05-25T13:04:00Z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